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281" w:type="dxa"/>
        <w:tblCellMar>
          <w:left w:w="10" w:type="dxa"/>
          <w:right w:w="10" w:type="dxa"/>
        </w:tblCellMar>
        <w:tblLook w:val="04A0" w:firstRow="1" w:lastRow="0" w:firstColumn="1" w:lastColumn="0" w:noHBand="0" w:noVBand="1"/>
      </w:tblPr>
      <w:tblGrid>
        <w:gridCol w:w="2039"/>
        <w:gridCol w:w="2039"/>
        <w:gridCol w:w="2039"/>
        <w:gridCol w:w="2041"/>
        <w:gridCol w:w="2041"/>
        <w:gridCol w:w="2041"/>
        <w:gridCol w:w="2041"/>
      </w:tblGrid>
      <w:tr w:rsidR="004A37E0" w14:paraId="04FD7CB2" w14:textId="77777777">
        <w:trPr>
          <w:trHeight w:val="567"/>
        </w:trPr>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1C4224" w14:textId="77777777" w:rsidR="004A37E0" w:rsidRDefault="006A4DAA">
            <w:pPr>
              <w:spacing w:after="0" w:line="240" w:lineRule="auto"/>
            </w:pPr>
            <w:r>
              <w:t>User story</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2233D2" w14:textId="77777777" w:rsidR="004A37E0" w:rsidRDefault="006A4DAA">
            <w:pPr>
              <w:spacing w:after="0" w:line="240" w:lineRule="auto"/>
            </w:pPr>
            <w:r>
              <w:t>Task</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2AE9D6" w14:textId="77777777" w:rsidR="004A37E0" w:rsidRDefault="006A4DAA">
            <w:pPr>
              <w:spacing w:after="0" w:line="240" w:lineRule="auto"/>
            </w:pPr>
            <w:r>
              <w:t>Task Assigned To</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599BD1" w14:textId="77777777" w:rsidR="004A37E0" w:rsidRDefault="006A4DAA">
            <w:pPr>
              <w:spacing w:after="0" w:line="240" w:lineRule="auto"/>
            </w:pPr>
            <w:r>
              <w:t>Estimated Effort per Task (in hours)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BBA266" w14:textId="77777777" w:rsidR="004A37E0" w:rsidRDefault="006A4DAA">
            <w:pPr>
              <w:spacing w:after="0" w:line="240" w:lineRule="auto"/>
            </w:pPr>
            <w:r>
              <w:t>Actual Effort per Task (in hours)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521E77" w14:textId="77777777" w:rsidR="004A37E0" w:rsidRDefault="006A4DAA">
            <w:pPr>
              <w:spacing w:after="0" w:line="240" w:lineRule="auto"/>
            </w:pPr>
            <w:r>
              <w:t>Done (yes / no)</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774EC" w14:textId="77777777" w:rsidR="004A37E0" w:rsidRDefault="006A4DAA">
            <w:pPr>
              <w:spacing w:after="0" w:line="240" w:lineRule="auto"/>
            </w:pPr>
            <w:r>
              <w:t>Notes</w:t>
            </w:r>
          </w:p>
        </w:tc>
      </w:tr>
      <w:tr w:rsidR="004A37E0" w14:paraId="5534D370" w14:textId="77777777">
        <w:trPr>
          <w:trHeight w:val="449"/>
        </w:trPr>
        <w:tc>
          <w:tcPr>
            <w:tcW w:w="2039"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0BA56EFE" w14:textId="77777777" w:rsidR="004A37E0" w:rsidRDefault="006A4DAA">
            <w:pPr>
              <w:spacing w:after="0" w:line="240" w:lineRule="auto"/>
            </w:pPr>
            <w:r>
              <w:t xml:space="preserve">Play Naval Battle against a computer. </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9FADD5" w14:textId="77777777" w:rsidR="004A37E0" w:rsidRDefault="006A4DAA">
            <w:pPr>
              <w:spacing w:after="0" w:line="240" w:lineRule="auto"/>
            </w:pPr>
            <w:r>
              <w:t>Task 1: Generate ships at random positions on the board keeping constraint.</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DCC0FC" w14:textId="77777777" w:rsidR="004A37E0" w:rsidRDefault="006A4DAA">
            <w:pPr>
              <w:spacing w:after="0" w:line="240" w:lineRule="auto"/>
            </w:pPr>
            <w:r>
              <w:t>Mahira</w:t>
            </w:r>
            <w:r>
              <w:br/>
              <w:t>Glenn</w:t>
            </w:r>
            <w:r>
              <w:br/>
              <w:t>Pravesha</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E46003" w14:textId="77777777" w:rsidR="004A37E0" w:rsidRDefault="006A4DAA">
            <w:pPr>
              <w:spacing w:after="0" w:line="240" w:lineRule="auto"/>
            </w:pPr>
            <w:r>
              <w:t>1 hour</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440C1D" w14:textId="77777777" w:rsidR="004A37E0" w:rsidRDefault="006A4DAA">
            <w:pPr>
              <w:spacing w:after="0" w:line="240" w:lineRule="auto"/>
            </w:pPr>
            <w:r>
              <w:t>1 Hour</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9170C8" w14:textId="77777777" w:rsidR="004A37E0" w:rsidRDefault="006A4DAA">
            <w:pPr>
              <w:spacing w:after="0" w:line="240" w:lineRule="auto"/>
            </w:pPr>
            <w:r>
              <w:t>No</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A05DA1" w14:textId="77777777" w:rsidR="004A37E0" w:rsidRDefault="006A4DAA">
            <w:pPr>
              <w:spacing w:after="0" w:line="240" w:lineRule="auto"/>
            </w:pPr>
            <w:r>
              <w:t xml:space="preserve">We spend some time to try to get this working, but we didn’t manage to get it working. We are on a good track. This will be shifted to the next sprint. </w:t>
            </w:r>
          </w:p>
        </w:tc>
      </w:tr>
      <w:tr w:rsidR="004A37E0" w14:paraId="08208516" w14:textId="77777777">
        <w:trPr>
          <w:trHeight w:val="449"/>
        </w:trPr>
        <w:tc>
          <w:tcPr>
            <w:tcW w:w="2039" w:type="dxa"/>
            <w:tcBorders>
              <w:left w:val="single" w:sz="4" w:space="0" w:color="000000"/>
              <w:right w:val="single" w:sz="4" w:space="0" w:color="000000"/>
            </w:tcBorders>
            <w:shd w:val="clear" w:color="auto" w:fill="auto"/>
            <w:tcMar>
              <w:top w:w="0" w:type="dxa"/>
              <w:left w:w="108" w:type="dxa"/>
              <w:bottom w:w="0" w:type="dxa"/>
              <w:right w:w="108" w:type="dxa"/>
            </w:tcMar>
          </w:tcPr>
          <w:p w14:paraId="66A04361" w14:textId="77777777" w:rsidR="004A37E0" w:rsidRDefault="004A37E0">
            <w:pPr>
              <w:spacing w:after="0" w:line="240" w:lineRule="auto"/>
            </w:pP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45DC52" w14:textId="77777777" w:rsidR="004A37E0" w:rsidRDefault="006A4DAA">
            <w:pPr>
              <w:spacing w:after="0" w:line="240" w:lineRule="auto"/>
            </w:pPr>
            <w:r>
              <w:t>Task 2: Mark locations which are already touched.</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2207D5" w14:textId="77777777" w:rsidR="004A37E0" w:rsidRDefault="006A4DAA">
            <w:pPr>
              <w:spacing w:after="0" w:line="240" w:lineRule="auto"/>
            </w:pPr>
            <w:r>
              <w:t>Mahira</w:t>
            </w:r>
            <w:r>
              <w:br/>
              <w:t>Glenn</w:t>
            </w:r>
            <w:r>
              <w:br/>
              <w:t>Pravesha</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93729B" w14:textId="77777777" w:rsidR="004A37E0" w:rsidRDefault="00730F3D">
            <w:pPr>
              <w:spacing w:after="0" w:line="240" w:lineRule="auto"/>
            </w:pPr>
            <w:r>
              <w:t>1</w:t>
            </w:r>
            <w:r w:rsidR="006A4DAA">
              <w:t xml:space="preserve"> hour</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A0AACE" w14:textId="77777777" w:rsidR="004A37E0" w:rsidRDefault="00730F3D">
            <w:pPr>
              <w:spacing w:after="0" w:line="240" w:lineRule="auto"/>
            </w:pPr>
            <w:r>
              <w:t>2</w:t>
            </w:r>
            <w:r w:rsidR="006A4DAA">
              <w:t xml:space="preserve"> Hour</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C57C7A" w14:textId="77777777" w:rsidR="004A37E0" w:rsidRDefault="006A4DAA">
            <w:pPr>
              <w:spacing w:after="0" w:line="240" w:lineRule="auto"/>
            </w:pPr>
            <w:r>
              <w:t>Yes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450D6B" w14:textId="77777777" w:rsidR="004A37E0" w:rsidRDefault="006A4DAA">
            <w:pPr>
              <w:spacing w:after="0" w:line="240" w:lineRule="auto"/>
            </w:pPr>
            <w:r>
              <w:t xml:space="preserve">This requirement is done. A square that has been shot will appear black. </w:t>
            </w:r>
          </w:p>
        </w:tc>
      </w:tr>
      <w:tr w:rsidR="004A37E0" w14:paraId="7B7473A4" w14:textId="77777777">
        <w:trPr>
          <w:trHeight w:val="449"/>
        </w:trPr>
        <w:tc>
          <w:tcPr>
            <w:tcW w:w="2039" w:type="dxa"/>
            <w:tcBorders>
              <w:left w:val="single" w:sz="4" w:space="0" w:color="000000"/>
              <w:right w:val="single" w:sz="4" w:space="0" w:color="000000"/>
            </w:tcBorders>
            <w:shd w:val="clear" w:color="auto" w:fill="auto"/>
            <w:tcMar>
              <w:top w:w="0" w:type="dxa"/>
              <w:left w:w="108" w:type="dxa"/>
              <w:bottom w:w="0" w:type="dxa"/>
              <w:right w:w="108" w:type="dxa"/>
            </w:tcMar>
          </w:tcPr>
          <w:p w14:paraId="629E4DD8" w14:textId="77777777" w:rsidR="004A37E0" w:rsidRDefault="004A37E0">
            <w:pPr>
              <w:spacing w:after="0" w:line="240" w:lineRule="auto"/>
            </w:pP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1D41CA" w14:textId="77777777" w:rsidR="004A37E0" w:rsidRDefault="006A4DAA">
            <w:pPr>
              <w:spacing w:after="0" w:line="240" w:lineRule="auto"/>
            </w:pPr>
            <w:r>
              <w:t xml:space="preserve">Task 3: Verify whether ship is touched, if so player can touch another block, else computer turn. </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71D8EB" w14:textId="77777777" w:rsidR="004A37E0" w:rsidRDefault="006A4DAA">
            <w:pPr>
              <w:spacing w:after="0" w:line="240" w:lineRule="auto"/>
            </w:pPr>
            <w:r>
              <w:t>Mahira</w:t>
            </w:r>
            <w:r>
              <w:br/>
              <w:t>Glenn</w:t>
            </w:r>
            <w:r>
              <w:br/>
              <w:t>Pravesha</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9B96FF" w14:textId="77777777" w:rsidR="004A37E0" w:rsidRDefault="00730F3D">
            <w:pPr>
              <w:spacing w:after="0" w:line="240" w:lineRule="auto"/>
            </w:pPr>
            <w:r>
              <w:t>0.5</w:t>
            </w:r>
            <w:r w:rsidR="006A4DAA">
              <w:t xml:space="preserve"> hours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FC9691" w14:textId="77777777" w:rsidR="004A37E0" w:rsidRDefault="00730F3D">
            <w:pPr>
              <w:spacing w:after="0" w:line="240" w:lineRule="auto"/>
            </w:pPr>
            <w:r>
              <w:t>1</w:t>
            </w:r>
            <w:r w:rsidR="006A4DAA">
              <w:t xml:space="preserve"> hours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29221A" w14:textId="77777777" w:rsidR="004A37E0" w:rsidRDefault="006A4DAA">
            <w:pPr>
              <w:spacing w:after="0" w:line="240" w:lineRule="auto"/>
            </w:pPr>
            <w:r>
              <w:t>No</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E08CC" w14:textId="77777777" w:rsidR="004A37E0" w:rsidRDefault="006A4DAA">
            <w:pPr>
              <w:spacing w:after="0" w:line="240" w:lineRule="auto"/>
            </w:pPr>
            <w:r>
              <w:t xml:space="preserve">The computer doesn’t work yet, although, the player is able to shoot multiple times. So right now, because the computer cannot shoot, you are able to shoot infinite times. </w:t>
            </w:r>
          </w:p>
        </w:tc>
      </w:tr>
      <w:tr w:rsidR="004A37E0" w14:paraId="283766E2" w14:textId="77777777">
        <w:trPr>
          <w:trHeight w:val="449"/>
        </w:trPr>
        <w:tc>
          <w:tcPr>
            <w:tcW w:w="2039" w:type="dxa"/>
            <w:tcBorders>
              <w:left w:val="single" w:sz="4" w:space="0" w:color="000000"/>
              <w:right w:val="single" w:sz="4" w:space="0" w:color="000000"/>
            </w:tcBorders>
            <w:shd w:val="clear" w:color="auto" w:fill="auto"/>
            <w:tcMar>
              <w:top w:w="0" w:type="dxa"/>
              <w:left w:w="108" w:type="dxa"/>
              <w:bottom w:w="0" w:type="dxa"/>
              <w:right w:w="108" w:type="dxa"/>
            </w:tcMar>
          </w:tcPr>
          <w:p w14:paraId="3D854C65" w14:textId="77777777" w:rsidR="004A37E0" w:rsidRDefault="004A37E0">
            <w:pPr>
              <w:spacing w:after="0" w:line="240" w:lineRule="auto"/>
            </w:pP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D0953C" w14:textId="77777777" w:rsidR="004A37E0" w:rsidRDefault="006A4DAA">
            <w:pPr>
              <w:spacing w:after="0" w:line="240" w:lineRule="auto"/>
            </w:pPr>
            <w:r>
              <w:t xml:space="preserve">Task 4: User able to click one of the block when his turn. </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F9F0C6" w14:textId="77777777" w:rsidR="004A37E0" w:rsidRDefault="006A4DAA">
            <w:pPr>
              <w:spacing w:after="0" w:line="240" w:lineRule="auto"/>
            </w:pPr>
            <w:r>
              <w:t>Mahira</w:t>
            </w:r>
            <w:r>
              <w:br/>
              <w:t>Glenn</w:t>
            </w:r>
            <w:r>
              <w:br/>
              <w:t>Pravesha</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968477" w14:textId="77777777" w:rsidR="004A37E0" w:rsidRDefault="006A4DAA">
            <w:pPr>
              <w:spacing w:after="0" w:line="240" w:lineRule="auto"/>
            </w:pPr>
            <w:r>
              <w:t>0.5 hour</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64AD57" w14:textId="77777777" w:rsidR="004A37E0" w:rsidRDefault="006A4DAA">
            <w:pPr>
              <w:spacing w:after="0" w:line="240" w:lineRule="auto"/>
            </w:pPr>
            <w:r>
              <w:t>0.25 hour</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5A897E" w14:textId="77777777" w:rsidR="004A37E0" w:rsidRDefault="006A4DAA">
            <w:pPr>
              <w:spacing w:after="0" w:line="240" w:lineRule="auto"/>
            </w:pPr>
            <w:r>
              <w:t>Yes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598B08" w14:textId="77777777" w:rsidR="004A37E0" w:rsidRDefault="006A4DAA">
            <w:pPr>
              <w:spacing w:after="0" w:line="240" w:lineRule="auto"/>
            </w:pPr>
            <w:r>
              <w:t xml:space="preserve">The user is able to click one of the blocks when it is his turn, although, it is always the turn of the player right now. </w:t>
            </w:r>
          </w:p>
        </w:tc>
      </w:tr>
      <w:tr w:rsidR="004A37E0" w14:paraId="49C74570" w14:textId="77777777">
        <w:trPr>
          <w:trHeight w:val="430"/>
        </w:trPr>
        <w:tc>
          <w:tcPr>
            <w:tcW w:w="2039" w:type="dxa"/>
            <w:vMerge w:val="restart"/>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72AFAF" w14:textId="77777777" w:rsidR="004A37E0" w:rsidRDefault="004A37E0">
            <w:pPr>
              <w:spacing w:after="0" w:line="240" w:lineRule="auto"/>
            </w:pP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CAC6A1" w14:textId="77777777" w:rsidR="004A37E0" w:rsidRDefault="006A4DAA">
            <w:pPr>
              <w:spacing w:after="0" w:line="240" w:lineRule="auto"/>
            </w:pPr>
            <w:r>
              <w:t xml:space="preserve">Task 5: The player shall be able to see the board of the opponent and the board of the user side by side. </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330AA5" w14:textId="77777777" w:rsidR="004A37E0" w:rsidRDefault="006A4DAA">
            <w:pPr>
              <w:spacing w:after="0" w:line="240" w:lineRule="auto"/>
            </w:pPr>
            <w:r>
              <w:t>Mahira</w:t>
            </w:r>
            <w:r>
              <w:br/>
              <w:t>Glenn</w:t>
            </w:r>
            <w:r>
              <w:br/>
              <w:t>Pravesha</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2C3508" w14:textId="77777777" w:rsidR="004A37E0" w:rsidRDefault="006A4DAA">
            <w:pPr>
              <w:spacing w:after="0" w:line="240" w:lineRule="auto"/>
            </w:pPr>
            <w:r>
              <w:t>1 hour</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FB4CA0" w14:textId="77777777" w:rsidR="004A37E0" w:rsidRDefault="006A4DAA">
            <w:pPr>
              <w:spacing w:after="0" w:line="240" w:lineRule="auto"/>
            </w:pPr>
            <w:r>
              <w:t>1.5 hour</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B74BFF" w14:textId="77777777" w:rsidR="004A37E0" w:rsidRDefault="006A4DAA">
            <w:pPr>
              <w:spacing w:after="0" w:line="240" w:lineRule="auto"/>
            </w:pPr>
            <w:r>
              <w:t>Yes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B667C" w14:textId="77777777" w:rsidR="004A37E0" w:rsidRDefault="006A4DAA">
            <w:pPr>
              <w:spacing w:after="0" w:line="240" w:lineRule="auto"/>
            </w:pPr>
            <w:r>
              <w:t xml:space="preserve">You are able to see the opponents grid. We have implemented this with JavaFX, using squares (rectangles). </w:t>
            </w:r>
          </w:p>
        </w:tc>
      </w:tr>
      <w:tr w:rsidR="004A37E0" w14:paraId="69A8D7C6" w14:textId="77777777">
        <w:trPr>
          <w:trHeight w:val="430"/>
        </w:trPr>
        <w:tc>
          <w:tcPr>
            <w:tcW w:w="2039"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BFC1D6" w14:textId="77777777" w:rsidR="004A37E0" w:rsidRDefault="004A37E0">
            <w:pPr>
              <w:spacing w:after="0" w:line="240" w:lineRule="auto"/>
            </w:pP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7C1B03" w14:textId="77777777" w:rsidR="004A37E0" w:rsidRDefault="006A4DAA">
            <w:pPr>
              <w:spacing w:after="0" w:line="240" w:lineRule="auto"/>
            </w:pPr>
            <w:r>
              <w:t>`Task 6: Upon launching display board (grid of 10 by 10).</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52E10" w14:textId="77777777" w:rsidR="004A37E0" w:rsidRDefault="006A4DAA">
            <w:pPr>
              <w:spacing w:after="0" w:line="240" w:lineRule="auto"/>
            </w:pPr>
            <w:r>
              <w:t>Mahira</w:t>
            </w:r>
            <w:r>
              <w:br/>
              <w:t>Glenn</w:t>
            </w:r>
            <w:r>
              <w:br/>
              <w:t>Pravesha</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64EBD6" w14:textId="77777777" w:rsidR="004A37E0" w:rsidRDefault="006A4DAA">
            <w:pPr>
              <w:spacing w:after="0" w:line="240" w:lineRule="auto"/>
            </w:pPr>
            <w:r>
              <w:t>1 hour</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B84A48" w14:textId="77777777" w:rsidR="004A37E0" w:rsidRDefault="006A4DAA">
            <w:pPr>
              <w:spacing w:after="0" w:line="240" w:lineRule="auto"/>
            </w:pPr>
            <w:r>
              <w:t>0.75 hours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068851" w14:textId="77777777" w:rsidR="004A37E0" w:rsidRDefault="006A4DAA">
            <w:pPr>
              <w:spacing w:after="0" w:line="240" w:lineRule="auto"/>
            </w:pPr>
            <w:r>
              <w:t xml:space="preserve">Yes </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A8754C" w14:textId="77777777" w:rsidR="004A37E0" w:rsidRDefault="006A4DAA">
            <w:pPr>
              <w:spacing w:after="0" w:line="240" w:lineRule="auto"/>
            </w:pPr>
            <w:r>
              <w:t xml:space="preserve">We used java FX to show a board with Hbox and Vboxes. A problem we encountered was that the JavaFX library was not imported, but obviously we fixed this in a short amount of time. </w:t>
            </w:r>
          </w:p>
        </w:tc>
      </w:tr>
      <w:tr w:rsidR="004A37E0" w14:paraId="12CA4A9F" w14:textId="77777777">
        <w:trPr>
          <w:trHeight w:val="430"/>
        </w:trPr>
        <w:tc>
          <w:tcPr>
            <w:tcW w:w="2039"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6AA7BE" w14:textId="77777777" w:rsidR="004A37E0" w:rsidRDefault="004A37E0">
            <w:pPr>
              <w:spacing w:after="0" w:line="240" w:lineRule="auto"/>
            </w:pP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B1CB36" w14:textId="77777777" w:rsidR="004A37E0" w:rsidRDefault="006A4DAA">
            <w:pPr>
              <w:spacing w:after="0" w:line="240" w:lineRule="auto"/>
            </w:pPr>
            <w:r>
              <w:t>Task 7: Display 5 ships on the 10 by 10 grid.</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CDB061" w14:textId="77777777" w:rsidR="004A37E0" w:rsidRDefault="006A4DAA">
            <w:pPr>
              <w:spacing w:after="0" w:line="240" w:lineRule="auto"/>
            </w:pPr>
            <w:r>
              <w:t>Mahira</w:t>
            </w:r>
            <w:r>
              <w:br/>
              <w:t>Glenn</w:t>
            </w:r>
            <w:r>
              <w:br/>
              <w:t>Pravesha</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F46A4E" w14:textId="77777777" w:rsidR="004A37E0" w:rsidRDefault="006A4DAA">
            <w:pPr>
              <w:spacing w:after="0" w:line="240" w:lineRule="auto"/>
            </w:pPr>
            <w:r>
              <w:t>1.5 hours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9F0FEC" w14:textId="77777777" w:rsidR="004A37E0" w:rsidRDefault="00730F3D">
            <w:pPr>
              <w:spacing w:after="0" w:line="240" w:lineRule="auto"/>
            </w:pPr>
            <w:r>
              <w:t>2</w:t>
            </w:r>
            <w:r w:rsidR="006A4DAA">
              <w:t xml:space="preserve"> Hour</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2A58E" w14:textId="77777777" w:rsidR="004A37E0" w:rsidRDefault="00730F3D">
            <w:pPr>
              <w:spacing w:after="0" w:line="240" w:lineRule="auto"/>
            </w:pPr>
            <w:r>
              <w:t>Yes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0603BD" w14:textId="77777777" w:rsidR="004A37E0" w:rsidRDefault="006A4DAA">
            <w:pPr>
              <w:spacing w:after="0" w:line="240" w:lineRule="auto"/>
            </w:pPr>
            <w:r>
              <w:t xml:space="preserve">We are able to place </w:t>
            </w:r>
            <w:r w:rsidR="00730F3D">
              <w:t xml:space="preserve">the </w:t>
            </w:r>
            <w:r>
              <w:t>5 ships</w:t>
            </w:r>
            <w:r w:rsidR="00730F3D">
              <w:t xml:space="preserve">. We had some struggle adding two ships of 3, but have solved this using an ArrayList. </w:t>
            </w:r>
          </w:p>
        </w:tc>
      </w:tr>
      <w:tr w:rsidR="004A37E0" w14:paraId="5872E89C" w14:textId="77777777">
        <w:trPr>
          <w:trHeight w:val="430"/>
        </w:trPr>
        <w:tc>
          <w:tcPr>
            <w:tcW w:w="2039" w:type="dxa"/>
            <w:vMerge/>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D6AE2" w14:textId="77777777" w:rsidR="004A37E0" w:rsidRDefault="004A37E0">
            <w:pPr>
              <w:spacing w:after="0" w:line="240" w:lineRule="auto"/>
            </w:pP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1A57FD" w14:textId="77777777" w:rsidR="004A37E0" w:rsidRDefault="006A4DAA">
            <w:pPr>
              <w:spacing w:after="0" w:line="240" w:lineRule="auto"/>
            </w:pPr>
            <w:r>
              <w:t>Task 8: The player shall be able to play against a remote.</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AE505E" w14:textId="77777777" w:rsidR="004A37E0" w:rsidRDefault="006A4DAA">
            <w:pPr>
              <w:spacing w:after="0" w:line="240" w:lineRule="auto"/>
            </w:pPr>
            <w:r>
              <w:t>Mahira</w:t>
            </w:r>
            <w:r>
              <w:br/>
              <w:t>Glenn</w:t>
            </w:r>
            <w:r>
              <w:br/>
              <w:t>Pravesha</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4DD640" w14:textId="77777777" w:rsidR="004A37E0" w:rsidRDefault="006A4DAA">
            <w:pPr>
              <w:spacing w:after="0" w:line="240" w:lineRule="auto"/>
            </w:pPr>
            <w:r>
              <w:t>1 hour</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21469F" w14:textId="77777777" w:rsidR="004A37E0" w:rsidRDefault="004A37E0">
            <w:pPr>
              <w:spacing w:after="0" w:line="240" w:lineRule="auto"/>
            </w:pP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9EEE7F" w14:textId="77777777" w:rsidR="004A37E0" w:rsidRDefault="004A37E0">
            <w:pPr>
              <w:spacing w:after="0" w:line="240" w:lineRule="auto"/>
            </w:pP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04278" w14:textId="77777777" w:rsidR="004A37E0" w:rsidRDefault="006A4DAA">
            <w:pPr>
              <w:spacing w:after="0" w:line="240" w:lineRule="auto"/>
            </w:pPr>
            <w:r>
              <w:t xml:space="preserve">Remote is now using random moves only, there is no intelligence. </w:t>
            </w:r>
          </w:p>
        </w:tc>
      </w:tr>
      <w:tr w:rsidR="004A37E0" w14:paraId="75C97D4D" w14:textId="77777777">
        <w:trPr>
          <w:trHeight w:val="449"/>
        </w:trPr>
        <w:tc>
          <w:tcPr>
            <w:tcW w:w="203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527B8B" w14:textId="77777777" w:rsidR="004A37E0" w:rsidRDefault="006A4DAA">
            <w:pPr>
              <w:spacing w:after="0" w:line="240" w:lineRule="auto"/>
            </w:pPr>
            <w:r>
              <w:t>Store high scores.</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5A594A" w14:textId="77777777" w:rsidR="004A37E0" w:rsidRDefault="006A4DAA">
            <w:pPr>
              <w:spacing w:after="0" w:line="240" w:lineRule="auto"/>
            </w:pPr>
            <w:r>
              <w:t>Task 1: The game shall allow a new player to register</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044E6" w14:textId="77777777" w:rsidR="004A37E0" w:rsidRDefault="006A4DAA">
            <w:pPr>
              <w:spacing w:after="0" w:line="240" w:lineRule="auto"/>
            </w:pPr>
            <w:r>
              <w:t>Jeroen</w:t>
            </w:r>
            <w:r>
              <w:br/>
              <w:t>Yash</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FFFD4D" w14:textId="77777777" w:rsidR="004A37E0" w:rsidRDefault="006A4DAA">
            <w:pPr>
              <w:spacing w:after="0" w:line="240" w:lineRule="auto"/>
            </w:pPr>
            <w:r>
              <w:t>2 hours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A55355" w14:textId="7B8C5A00" w:rsidR="004A37E0" w:rsidRDefault="005A2213">
            <w:pPr>
              <w:spacing w:after="0" w:line="240" w:lineRule="auto"/>
            </w:pPr>
            <w:r>
              <w:t>2 hours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7AADFB" w14:textId="1636E1BA" w:rsidR="004A37E0" w:rsidRDefault="005A2213">
            <w:pPr>
              <w:spacing w:after="0" w:line="240" w:lineRule="auto"/>
            </w:pPr>
            <w:r>
              <w:t>Yes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7168AD" w14:textId="36B0097B" w:rsidR="004A37E0" w:rsidRDefault="005A2213">
            <w:pPr>
              <w:spacing w:after="0" w:line="240" w:lineRule="auto"/>
            </w:pPr>
            <w:r>
              <w:t>Checks if user exists , if not register.</w:t>
            </w:r>
            <w:bookmarkStart w:id="0" w:name="_GoBack"/>
            <w:bookmarkEnd w:id="0"/>
          </w:p>
        </w:tc>
      </w:tr>
      <w:tr w:rsidR="004A37E0" w14:paraId="0F939B72" w14:textId="77777777">
        <w:trPr>
          <w:trHeight w:val="449"/>
        </w:trPr>
        <w:tc>
          <w:tcPr>
            <w:tcW w:w="203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D8E59D" w14:textId="77777777" w:rsidR="004A37E0" w:rsidRDefault="004A37E0">
            <w:pPr>
              <w:spacing w:after="0" w:line="240" w:lineRule="auto"/>
            </w:pP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ED8E95" w14:textId="77777777" w:rsidR="004A37E0" w:rsidRDefault="006A4DAA">
            <w:pPr>
              <w:spacing w:after="0" w:line="240" w:lineRule="auto"/>
            </w:pPr>
            <w:r>
              <w:t>Task 2: Player authentication</w:t>
            </w:r>
          </w:p>
          <w:p w14:paraId="788395BC" w14:textId="77777777" w:rsidR="004A37E0" w:rsidRDefault="004A37E0">
            <w:pPr>
              <w:spacing w:after="0" w:line="240" w:lineRule="auto"/>
            </w:pP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4428F" w14:textId="77777777" w:rsidR="004A37E0" w:rsidRDefault="006A4DAA">
            <w:pPr>
              <w:spacing w:after="0" w:line="240" w:lineRule="auto"/>
            </w:pPr>
            <w:r>
              <w:t>Jeroen</w:t>
            </w:r>
            <w:r>
              <w:br/>
              <w:t>Yash</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4A4C22" w14:textId="77777777" w:rsidR="004A37E0" w:rsidRDefault="006A4DAA">
            <w:pPr>
              <w:spacing w:after="0" w:line="240" w:lineRule="auto"/>
            </w:pPr>
            <w:r>
              <w:t>2 hours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576248" w14:textId="15A1A987" w:rsidR="004A37E0" w:rsidRDefault="005A2213">
            <w:pPr>
              <w:spacing w:after="0" w:line="240" w:lineRule="auto"/>
            </w:pPr>
            <w:r>
              <w:t>2 hours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624B43" w14:textId="195D5838" w:rsidR="004A37E0" w:rsidRDefault="005A2213">
            <w:pPr>
              <w:spacing w:after="0" w:line="240" w:lineRule="auto"/>
            </w:pPr>
            <w:r>
              <w:t>Yes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EE116C" w14:textId="6764C38A" w:rsidR="004A37E0" w:rsidRDefault="005A2213">
            <w:pPr>
              <w:spacing w:after="0" w:line="240" w:lineRule="auto"/>
            </w:pPr>
            <w:r>
              <w:t>Checks if user details match database data by accessing and verifying</w:t>
            </w:r>
          </w:p>
          <w:p w14:paraId="581F2C08" w14:textId="77777777" w:rsidR="004A37E0" w:rsidRDefault="004A37E0">
            <w:pPr>
              <w:spacing w:after="0" w:line="240" w:lineRule="auto"/>
            </w:pPr>
          </w:p>
          <w:p w14:paraId="3EE919E7" w14:textId="77777777" w:rsidR="004A37E0" w:rsidRDefault="004A37E0">
            <w:pPr>
              <w:spacing w:after="0" w:line="240" w:lineRule="auto"/>
            </w:pPr>
          </w:p>
        </w:tc>
      </w:tr>
      <w:tr w:rsidR="004A37E0" w14:paraId="29B8CA17" w14:textId="77777777">
        <w:trPr>
          <w:trHeight w:val="449"/>
        </w:trPr>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BF26CD" w14:textId="77777777" w:rsidR="004A37E0" w:rsidRDefault="004A37E0">
            <w:pPr>
              <w:spacing w:after="0" w:line="240" w:lineRule="auto"/>
            </w:pP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405DC4" w14:textId="77777777" w:rsidR="004A37E0" w:rsidRDefault="006A4DAA">
            <w:pPr>
              <w:spacing w:after="0" w:line="240" w:lineRule="auto"/>
            </w:pPr>
            <w:r>
              <w:t xml:space="preserve">Task 3: Set up the remote database. </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59F323" w14:textId="77777777" w:rsidR="004A37E0" w:rsidRDefault="006A4DAA">
            <w:pPr>
              <w:spacing w:after="0" w:line="240" w:lineRule="auto"/>
            </w:pPr>
            <w:r>
              <w:t>Yash</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D12B67" w14:textId="77777777" w:rsidR="004A37E0" w:rsidRDefault="006A4DAA">
            <w:pPr>
              <w:spacing w:after="0" w:line="240" w:lineRule="auto"/>
            </w:pPr>
            <w:r>
              <w:t>4 hours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7AF646" w14:textId="77777777" w:rsidR="004A37E0" w:rsidRDefault="006A4DAA">
            <w:pPr>
              <w:spacing w:after="0" w:line="240" w:lineRule="auto"/>
            </w:pPr>
            <w:r>
              <w:t xml:space="preserve">3.5 hours </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6859E" w14:textId="77777777" w:rsidR="004A37E0" w:rsidRDefault="006A4DAA">
            <w:pPr>
              <w:spacing w:after="0" w:line="240" w:lineRule="auto"/>
            </w:pPr>
            <w:r>
              <w:t>Yes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80BBFE" w14:textId="77777777" w:rsidR="004A37E0" w:rsidRDefault="006A4DAA">
            <w:pPr>
              <w:spacing w:after="0" w:line="240" w:lineRule="auto"/>
            </w:pPr>
            <w:r>
              <w:t>Used MySQL workbench and a jdbc driver to connect to the database. For the first sprint the database can register users and authenticate users.</w:t>
            </w:r>
          </w:p>
        </w:tc>
      </w:tr>
      <w:tr w:rsidR="004A37E0" w14:paraId="087E6184" w14:textId="77777777">
        <w:trPr>
          <w:trHeight w:val="449"/>
        </w:trPr>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2DA923" w14:textId="77777777" w:rsidR="004A37E0" w:rsidRDefault="004A37E0">
            <w:pPr>
              <w:spacing w:after="0" w:line="240" w:lineRule="auto"/>
            </w:pP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BE7E91" w14:textId="77777777" w:rsidR="004A37E0" w:rsidRDefault="006A4DAA">
            <w:pPr>
              <w:spacing w:after="0" w:line="240" w:lineRule="auto"/>
            </w:pPr>
            <w:r>
              <w:t>Task 4: Store new score in database</w:t>
            </w:r>
          </w:p>
        </w:tc>
        <w:tc>
          <w:tcPr>
            <w:tcW w:w="20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0A5084" w14:textId="77777777" w:rsidR="004A37E0" w:rsidRDefault="006A4DAA">
            <w:pPr>
              <w:spacing w:after="0" w:line="240" w:lineRule="auto"/>
            </w:pPr>
            <w:r>
              <w:t>Jeroen</w:t>
            </w:r>
            <w:r>
              <w:br/>
              <w:t>Yash</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BF8CDA" w14:textId="77777777" w:rsidR="004A37E0" w:rsidRDefault="006A4DAA">
            <w:pPr>
              <w:spacing w:after="0" w:line="240" w:lineRule="auto"/>
            </w:pPr>
            <w:r>
              <w:t>1.5 hours</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8B6A2C" w14:textId="77777777" w:rsidR="004A37E0" w:rsidRDefault="006A4DAA">
            <w:pPr>
              <w:spacing w:after="0" w:line="240" w:lineRule="auto"/>
            </w:pPr>
            <w:r>
              <w:t>-</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75182A" w14:textId="77777777" w:rsidR="004A37E0" w:rsidRDefault="006A4DAA">
            <w:pPr>
              <w:spacing w:after="0" w:line="240" w:lineRule="auto"/>
            </w:pPr>
            <w:r>
              <w:t>No</w:t>
            </w:r>
          </w:p>
        </w:tc>
        <w:tc>
          <w:tcPr>
            <w:tcW w:w="204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2CD89A" w14:textId="77777777" w:rsidR="004A37E0" w:rsidRDefault="006A4DAA">
            <w:pPr>
              <w:spacing w:after="0" w:line="240" w:lineRule="auto"/>
            </w:pPr>
            <w:r>
              <w:t>We didn’t manage to do this problem and we’ve decided to push it forward</w:t>
            </w:r>
          </w:p>
        </w:tc>
      </w:tr>
    </w:tbl>
    <w:p w14:paraId="736FC90F" w14:textId="77777777" w:rsidR="004A37E0" w:rsidRDefault="004A37E0"/>
    <w:p w14:paraId="228148ED" w14:textId="77777777" w:rsidR="004A37E0" w:rsidRDefault="006A4DAA">
      <w:r>
        <w:t>Main problems Encountered</w:t>
      </w:r>
    </w:p>
    <w:p w14:paraId="54D764F8" w14:textId="77777777" w:rsidR="004A37E0" w:rsidRDefault="006A4DAA">
      <w:r>
        <w:t>Problem 1.</w:t>
      </w:r>
    </w:p>
    <w:p w14:paraId="664952C3" w14:textId="77777777" w:rsidR="004A37E0" w:rsidRDefault="006A4DAA">
      <w:r>
        <w:t xml:space="preserve">Description: We were not able to store the new score in the database because we didn’t have enough time to do this. </w:t>
      </w:r>
      <w:r>
        <w:br/>
        <w:t xml:space="preserve">Reaction: We’ve decided to push this requirement one sprint forward, so we will add this to print 2. In sprint 2, this will have a high priority. </w:t>
      </w:r>
      <w:r>
        <w:br/>
      </w:r>
      <w:r>
        <w:br/>
        <w:t>Problem 2.</w:t>
      </w:r>
    </w:p>
    <w:p w14:paraId="25F8E66C" w14:textId="77777777" w:rsidR="004A37E0" w:rsidRDefault="006A4DAA">
      <w:pPr>
        <w:rPr>
          <w:lang w:val="en-US"/>
        </w:rPr>
      </w:pPr>
      <w:r>
        <w:t>Description:</w:t>
      </w:r>
      <w:r w:rsidR="005D5853">
        <w:t xml:space="preserve"> We were not able to resolve the </w:t>
      </w:r>
      <w:r w:rsidR="005D5853" w:rsidRPr="005D5853">
        <w:rPr>
          <w:lang w:val="en-US"/>
        </w:rPr>
        <w:t>PMD</w:t>
      </w:r>
      <w:r w:rsidR="005D5853">
        <w:rPr>
          <w:lang w:val="en-US"/>
        </w:rPr>
        <w:t xml:space="preserve"> </w:t>
      </w:r>
      <w:r w:rsidR="005D5853" w:rsidRPr="005D5853">
        <w:rPr>
          <w:lang w:val="en-US"/>
        </w:rPr>
        <w:t>DataflowAnomalyAnalysis</w:t>
      </w:r>
      <w:r w:rsidR="005D5853">
        <w:rPr>
          <w:lang w:val="en-US"/>
        </w:rPr>
        <w:t xml:space="preserve"> error in the MainClass caused by the lamba “event -&gt; ”.</w:t>
      </w:r>
      <w:r>
        <w:br/>
        <w:t>Reaction:</w:t>
      </w:r>
      <w:r w:rsidR="005D5853" w:rsidRPr="005D5853">
        <w:rPr>
          <w:lang w:val="en-US"/>
        </w:rPr>
        <w:t xml:space="preserve"> </w:t>
      </w:r>
      <w:r w:rsidR="005D5853">
        <w:rPr>
          <w:lang w:val="en-US"/>
        </w:rPr>
        <w:t xml:space="preserve"> We have chosen to temporally suppress this warning for the sake of our pipeline. But we are determined to figure this out before our next release. </w:t>
      </w:r>
    </w:p>
    <w:p w14:paraId="58AC8012" w14:textId="77777777" w:rsidR="005D5853" w:rsidRPr="005D5853" w:rsidRDefault="005D5853">
      <w:pPr>
        <w:rPr>
          <w:lang w:val="en-US"/>
        </w:rPr>
      </w:pPr>
    </w:p>
    <w:p w14:paraId="6CBA0D46" w14:textId="77777777" w:rsidR="004A37E0" w:rsidRDefault="006A4DAA">
      <w:r>
        <w:t>Adjustments for the next Sprint Plan</w:t>
      </w:r>
      <w:r w:rsidR="005D5853">
        <w:t>: For the next sprint planning we will not underestimate the amount of time it takes to figure something out, and therefore plan less ambitiously. This has caused in the current sprint planning that not everything is completed.</w:t>
      </w:r>
    </w:p>
    <w:p w14:paraId="389C355C" w14:textId="77777777" w:rsidR="004A37E0" w:rsidRDefault="004A37E0"/>
    <w:sectPr w:rsidR="004A37E0">
      <w:pgSz w:w="16838" w:h="11906" w:orient="landscape"/>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7275A" w14:textId="77777777" w:rsidR="008229FF" w:rsidRDefault="008229FF">
      <w:pPr>
        <w:spacing w:after="0" w:line="240" w:lineRule="auto"/>
      </w:pPr>
      <w:r>
        <w:separator/>
      </w:r>
    </w:p>
  </w:endnote>
  <w:endnote w:type="continuationSeparator" w:id="0">
    <w:p w14:paraId="01075FD4" w14:textId="77777777" w:rsidR="008229FF" w:rsidRDefault="00822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8EF0E" w14:textId="77777777" w:rsidR="008229FF" w:rsidRDefault="008229FF">
      <w:pPr>
        <w:spacing w:after="0" w:line="240" w:lineRule="auto"/>
      </w:pPr>
      <w:r>
        <w:rPr>
          <w:color w:val="000000"/>
        </w:rPr>
        <w:separator/>
      </w:r>
    </w:p>
  </w:footnote>
  <w:footnote w:type="continuationSeparator" w:id="0">
    <w:p w14:paraId="3C4D4E75" w14:textId="77777777" w:rsidR="008229FF" w:rsidRDefault="008229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7E0"/>
    <w:rsid w:val="004A37E0"/>
    <w:rsid w:val="005A2213"/>
    <w:rsid w:val="005D5853"/>
    <w:rsid w:val="006A4DAA"/>
    <w:rsid w:val="00730F3D"/>
    <w:rsid w:val="008229FF"/>
    <w:rsid w:val="00AF6F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A3B5"/>
  <w15:docId w15:val="{0CDF2A8E-DCA2-4887-80E7-D8EB48ED2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D5853"/>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D5853"/>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003709">
      <w:bodyDiv w:val="1"/>
      <w:marLeft w:val="0"/>
      <w:marRight w:val="0"/>
      <w:marTop w:val="0"/>
      <w:marBottom w:val="0"/>
      <w:divBdr>
        <w:top w:val="none" w:sz="0" w:space="0" w:color="auto"/>
        <w:left w:val="none" w:sz="0" w:space="0" w:color="auto"/>
        <w:bottom w:val="none" w:sz="0" w:space="0" w:color="auto"/>
        <w:right w:val="none" w:sz="0" w:space="0" w:color="auto"/>
      </w:divBdr>
    </w:div>
    <w:div w:id="1996227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531</Words>
  <Characters>3031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v/d Belt</dc:creator>
  <dc:description/>
  <cp:lastModifiedBy>Yash Kalia</cp:lastModifiedBy>
  <cp:revision>5</cp:revision>
  <dcterms:created xsi:type="dcterms:W3CDTF">2019-11-29T15:37:00Z</dcterms:created>
  <dcterms:modified xsi:type="dcterms:W3CDTF">2019-11-29T17:28:00Z</dcterms:modified>
</cp:coreProperties>
</file>